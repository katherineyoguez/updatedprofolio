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3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D03618C" w14:textId="77777777" w:rsidTr="00634CBA">
        <w:trPr>
          <w:trHeight w:val="4410"/>
        </w:trPr>
        <w:tc>
          <w:tcPr>
            <w:tcW w:w="3600" w:type="dxa"/>
            <w:vAlign w:val="bottom"/>
          </w:tcPr>
          <w:p w14:paraId="39B1CAB4" w14:textId="77777777" w:rsidR="001B2ABD" w:rsidRDefault="001B2ABD" w:rsidP="00634CB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944704" wp14:editId="64C842B8">
                      <wp:extent cx="2122805" cy="2477135"/>
                      <wp:effectExtent l="19050" t="19050" r="37465" b="3746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4771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B30ACD" id="Oval 2" o:spid="_x0000_s1026" alt="Title: Professional Headshot of Man" style="width:167.15pt;height:1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4BA36BA" w14:textId="77777777" w:rsidR="001B2ABD" w:rsidRDefault="001B2ABD" w:rsidP="00634CB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B9E85B" w14:textId="19190E5A" w:rsidR="00FB157C" w:rsidRPr="00FB157C" w:rsidRDefault="00FB157C" w:rsidP="00634CBA">
            <w:pPr>
              <w:pStyle w:val="Title"/>
            </w:pPr>
            <w:r>
              <w:t>Katherine Yoguez</w:t>
            </w:r>
          </w:p>
          <w:p w14:paraId="2BC30491" w14:textId="77777777" w:rsidR="001B2ABD" w:rsidRDefault="00FB157C" w:rsidP="00634CBA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Full Stack Developer</w:t>
            </w:r>
          </w:p>
          <w:p w14:paraId="70DA2D29" w14:textId="3E826755" w:rsidR="00634CBA" w:rsidRPr="00634CBA" w:rsidRDefault="00634CBA" w:rsidP="00634CBA"/>
        </w:tc>
      </w:tr>
      <w:tr w:rsidR="001B2ABD" w14:paraId="0ED22513" w14:textId="77777777" w:rsidTr="00634CBA">
        <w:tc>
          <w:tcPr>
            <w:tcW w:w="3600" w:type="dxa"/>
          </w:tcPr>
          <w:sdt>
            <w:sdtPr>
              <w:id w:val="-1954003311"/>
              <w:placeholder>
                <w:docPart w:val="35AE7CDFF31340CD806E8A8041D401E2"/>
              </w:placeholder>
              <w:temporary/>
              <w:showingPlcHdr/>
              <w15:appearance w15:val="hidden"/>
            </w:sdtPr>
            <w:sdtEndPr/>
            <w:sdtContent>
              <w:p w14:paraId="10270B06" w14:textId="77777777" w:rsidR="00036450" w:rsidRPr="00CB0055" w:rsidRDefault="00CB0055" w:rsidP="00634CB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D9F326002C546B0A86EC1CABAFD80CD"/>
              </w:placeholder>
              <w:temporary/>
              <w:showingPlcHdr/>
              <w15:appearance w15:val="hidden"/>
            </w:sdtPr>
            <w:sdtEndPr/>
            <w:sdtContent>
              <w:p w14:paraId="44DEA3F8" w14:textId="77777777" w:rsidR="004D3011" w:rsidRDefault="004D3011" w:rsidP="00634CBA">
                <w:r w:rsidRPr="004D3011">
                  <w:t>PHONE:</w:t>
                </w:r>
              </w:p>
            </w:sdtContent>
          </w:sdt>
          <w:p w14:paraId="2C45432D" w14:textId="71114C09" w:rsidR="004D3011" w:rsidRDefault="00FB157C" w:rsidP="00634CBA">
            <w:r>
              <w:t>(203) 274-2092</w:t>
            </w:r>
          </w:p>
          <w:p w14:paraId="782EE644" w14:textId="77777777" w:rsidR="004D3011" w:rsidRPr="004D3011" w:rsidRDefault="004D3011" w:rsidP="00634CBA"/>
          <w:sdt>
            <w:sdtPr>
              <w:id w:val="67859272"/>
              <w:placeholder>
                <w:docPart w:val="9A6664122A064CAFB68325CBDC7707A5"/>
              </w:placeholder>
              <w:temporary/>
              <w:showingPlcHdr/>
              <w15:appearance w15:val="hidden"/>
            </w:sdtPr>
            <w:sdtEndPr/>
            <w:sdtContent>
              <w:p w14:paraId="3A44C580" w14:textId="77777777" w:rsidR="004D3011" w:rsidRDefault="004D3011" w:rsidP="00634CBA">
                <w:r w:rsidRPr="004D3011">
                  <w:t>WEBSITE:</w:t>
                </w:r>
              </w:p>
            </w:sdtContent>
          </w:sdt>
          <w:p w14:paraId="733C6544" w14:textId="75E19D63" w:rsidR="00FB157C" w:rsidRDefault="008D308A" w:rsidP="00634CBA">
            <w:r>
              <w:t>LinkedIn: /</w:t>
            </w:r>
            <w:proofErr w:type="spellStart"/>
            <w:r>
              <w:t>KatherineYoguez</w:t>
            </w:r>
            <w:proofErr w:type="spellEnd"/>
          </w:p>
          <w:p w14:paraId="09186DB7" w14:textId="00ED91B7" w:rsidR="00FB157C" w:rsidRDefault="008D308A" w:rsidP="00634CBA">
            <w:r>
              <w:t>GitHub: /</w:t>
            </w:r>
            <w:proofErr w:type="spellStart"/>
            <w:r>
              <w:t>KatherineYoguez</w:t>
            </w:r>
            <w:proofErr w:type="spellEnd"/>
          </w:p>
          <w:p w14:paraId="360EFF48" w14:textId="77777777" w:rsidR="004D3011" w:rsidRDefault="004D3011" w:rsidP="00634CBA"/>
          <w:sdt>
            <w:sdtPr>
              <w:id w:val="-240260293"/>
              <w:placeholder>
                <w:docPart w:val="91BBB915A9454F91B11D745892553CEF"/>
              </w:placeholder>
              <w:temporary/>
              <w:showingPlcHdr/>
              <w15:appearance w15:val="hidden"/>
            </w:sdtPr>
            <w:sdtEndPr/>
            <w:sdtContent>
              <w:p w14:paraId="78643203" w14:textId="77777777" w:rsidR="004D3011" w:rsidRDefault="004D3011" w:rsidP="00634CBA">
                <w:r w:rsidRPr="004D3011">
                  <w:t>EMAIL:</w:t>
                </w:r>
              </w:p>
            </w:sdtContent>
          </w:sdt>
          <w:p w14:paraId="36DF9A85" w14:textId="33A8DAEC" w:rsidR="00036450" w:rsidRPr="00E4381A" w:rsidRDefault="00FB157C" w:rsidP="00634CBA">
            <w:pPr>
              <w:rPr>
                <w:rStyle w:val="Hyperlink"/>
              </w:rPr>
            </w:pPr>
            <w:r>
              <w:t>Katherine.yoguez@yahoo.com</w:t>
            </w:r>
          </w:p>
          <w:sdt>
            <w:sdtPr>
              <w:id w:val="-1444214663"/>
              <w:placeholder>
                <w:docPart w:val="818ADE69C08041B4B097C8B8AA1136EE"/>
              </w:placeholder>
              <w:temporary/>
              <w:showingPlcHdr/>
              <w15:appearance w15:val="hidden"/>
            </w:sdtPr>
            <w:sdtEndPr/>
            <w:sdtContent>
              <w:p w14:paraId="3B37BCDA" w14:textId="77777777" w:rsidR="004D3011" w:rsidRPr="00CB0055" w:rsidRDefault="00CB0055" w:rsidP="00634CBA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D929801" w14:textId="77777777" w:rsidR="004D3011" w:rsidRDefault="008D308A" w:rsidP="00634CBA">
            <w:r>
              <w:t>Reading</w:t>
            </w:r>
          </w:p>
          <w:p w14:paraId="049DB26F" w14:textId="77777777" w:rsidR="008D308A" w:rsidRDefault="008D308A" w:rsidP="00634CBA">
            <w:r>
              <w:t>Writing</w:t>
            </w:r>
          </w:p>
          <w:p w14:paraId="39E9E220" w14:textId="77777777" w:rsidR="008D308A" w:rsidRDefault="008D308A" w:rsidP="00634CBA">
            <w:r>
              <w:t>Coding</w:t>
            </w:r>
          </w:p>
          <w:p w14:paraId="6C57AAA3" w14:textId="2C93B740" w:rsidR="008D308A" w:rsidRPr="004D3011" w:rsidRDefault="008D308A" w:rsidP="00634CBA"/>
        </w:tc>
        <w:tc>
          <w:tcPr>
            <w:tcW w:w="720" w:type="dxa"/>
          </w:tcPr>
          <w:p w14:paraId="7A3A14AA" w14:textId="77777777" w:rsidR="001B2ABD" w:rsidRDefault="001B2ABD" w:rsidP="00634CB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6EEDA90090649DDBC0DB2C9F0F88AEA"/>
              </w:placeholder>
              <w:temporary/>
              <w:showingPlcHdr/>
              <w15:appearance w15:val="hidden"/>
            </w:sdtPr>
            <w:sdtEndPr/>
            <w:sdtContent>
              <w:p w14:paraId="2137BBDD" w14:textId="77777777" w:rsidR="001B2ABD" w:rsidRDefault="00E25A26" w:rsidP="00634CB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22EDBBB" w14:textId="254F8287" w:rsidR="00036450" w:rsidRPr="00036450" w:rsidRDefault="00FB157C" w:rsidP="00634CBA">
            <w:pPr>
              <w:pStyle w:val="Heading4"/>
            </w:pPr>
            <w:r>
              <w:t>UCONN Coding Boot Camp</w:t>
            </w:r>
          </w:p>
          <w:p w14:paraId="0AB09BF5" w14:textId="43B8D851" w:rsidR="00036450" w:rsidRPr="00B359E4" w:rsidRDefault="00FB157C" w:rsidP="00634CBA">
            <w:pPr>
              <w:pStyle w:val="Date"/>
            </w:pPr>
            <w:r>
              <w:t>March 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August 2021</w:t>
            </w:r>
          </w:p>
          <w:p w14:paraId="345BC5C5" w14:textId="3D0DC7BC" w:rsidR="004D3011" w:rsidRDefault="00FB157C" w:rsidP="00634CBA">
            <w:r>
              <w:t xml:space="preserve">Currently holding an A- grade. </w:t>
            </w:r>
          </w:p>
          <w:p w14:paraId="3FBEE025" w14:textId="77777777" w:rsidR="00036450" w:rsidRDefault="00036450" w:rsidP="00634CBA"/>
          <w:p w14:paraId="18A9D385" w14:textId="61CBFB98" w:rsidR="00036450" w:rsidRPr="00B359E4" w:rsidRDefault="00FB157C" w:rsidP="00634CBA">
            <w:pPr>
              <w:pStyle w:val="Heading4"/>
            </w:pPr>
            <w:r>
              <w:t>Norwalk High School</w:t>
            </w:r>
          </w:p>
          <w:p w14:paraId="46245442" w14:textId="2560A430" w:rsidR="00036450" w:rsidRPr="00B359E4" w:rsidRDefault="00FB157C" w:rsidP="00634CBA">
            <w:pPr>
              <w:pStyle w:val="Date"/>
            </w:pPr>
            <w:r>
              <w:t>August 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June 2011</w:t>
            </w:r>
          </w:p>
          <w:p w14:paraId="7AC131A1" w14:textId="66ECFA90" w:rsidR="00036450" w:rsidRDefault="00FB157C" w:rsidP="00634CBA">
            <w:r>
              <w:t>High School Diploma</w:t>
            </w:r>
          </w:p>
          <w:p w14:paraId="2C556372" w14:textId="51F3804C" w:rsidR="00634CBA" w:rsidRDefault="00634CBA" w:rsidP="00634CBA"/>
          <w:sdt>
            <w:sdtPr>
              <w:id w:val="1669594239"/>
              <w:placeholder>
                <w:docPart w:val="03C234DE165D43DD838BFE43A928BECA"/>
              </w:placeholder>
              <w:temporary/>
              <w:showingPlcHdr/>
              <w15:appearance w15:val="hidden"/>
            </w:sdtPr>
            <w:sdtContent>
              <w:p w14:paraId="2BEE5C54" w14:textId="77777777" w:rsidR="00634CBA" w:rsidRDefault="00634CBA" w:rsidP="00634CBA">
                <w:pPr>
                  <w:pStyle w:val="Heading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B69DF72" w14:textId="21E53481" w:rsidR="00634CBA" w:rsidRDefault="00634CBA" w:rsidP="00634CBA">
            <w:pPr>
              <w:tabs>
                <w:tab w:val="left" w:pos="990"/>
              </w:tabs>
              <w:jc w:val="both"/>
            </w:pPr>
            <w:r>
              <w:t xml:space="preserve">Languages: </w:t>
            </w:r>
            <w:r>
              <w:t xml:space="preserve">HTML, CSS, SQL, </w:t>
            </w:r>
            <w:r>
              <w:t>JavaScript</w:t>
            </w:r>
          </w:p>
          <w:p w14:paraId="27AE0A3B" w14:textId="06B56CE8" w:rsidR="00634CBA" w:rsidRDefault="00634CBA" w:rsidP="00634CBA">
            <w:pPr>
              <w:tabs>
                <w:tab w:val="left" w:pos="990"/>
              </w:tabs>
              <w:jc w:val="both"/>
            </w:pPr>
            <w:r>
              <w:t xml:space="preserve">Applications: GitHub,  </w:t>
            </w:r>
          </w:p>
          <w:p w14:paraId="5ACB4FF9" w14:textId="3C2D2357" w:rsidR="00634CBA" w:rsidRDefault="00634CBA" w:rsidP="00634CBA">
            <w:pPr>
              <w:tabs>
                <w:tab w:val="left" w:pos="990"/>
              </w:tabs>
              <w:jc w:val="both"/>
            </w:pPr>
            <w:r>
              <w:t>Tools:</w:t>
            </w:r>
            <w:r>
              <w:t xml:space="preserve"> Bootstrap, Node, </w:t>
            </w:r>
            <w:r w:rsidR="00515462">
              <w:t>jQuery</w:t>
            </w:r>
          </w:p>
          <w:p w14:paraId="1BD211D5" w14:textId="33A603F2" w:rsidR="00515462" w:rsidRPr="00515462" w:rsidRDefault="00634CBA" w:rsidP="00515462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</w:rPr>
              <w:t>Projects</w:t>
            </w:r>
          </w:p>
          <w:p w14:paraId="57A2A525" w14:textId="7BE69FC5" w:rsidR="00515462" w:rsidRDefault="00515462" w:rsidP="00515462">
            <w:pPr>
              <w:pStyle w:val="Heading4"/>
              <w:rPr>
                <w:bCs/>
              </w:rPr>
            </w:pPr>
            <w:r>
              <w:t>Pirate Ship</w:t>
            </w:r>
            <w:r>
              <w:t>, GitHub</w:t>
            </w:r>
          </w:p>
          <w:p w14:paraId="2FC1B8EB" w14:textId="35DFDC2C" w:rsidR="00515462" w:rsidRPr="00515462" w:rsidRDefault="00515462" w:rsidP="00515462">
            <w:pPr>
              <w:pStyle w:val="Date"/>
            </w:pPr>
            <w:r>
              <w:t xml:space="preserve">Summary: </w:t>
            </w:r>
            <w:r w:rsidRPr="00515462">
              <w:t>Battleships is a remake of the classic pen and pencil game brought to your browser. Game is round-based and can be played in single- or two-player mode.</w:t>
            </w:r>
          </w:p>
          <w:p w14:paraId="2B45A2F0" w14:textId="688F6FD0" w:rsidR="00515462" w:rsidRDefault="00515462" w:rsidP="00515462">
            <w:pPr>
              <w:tabs>
                <w:tab w:val="left" w:pos="990"/>
              </w:tabs>
              <w:jc w:val="both"/>
            </w:pPr>
            <w:r>
              <w:t xml:space="preserve">Tools: HTML, CSS, JavaScript, jQuery, API, </w:t>
            </w:r>
            <w:r>
              <w:t>LocalStorage</w:t>
            </w:r>
          </w:p>
          <w:p w14:paraId="444045A5" w14:textId="77777777" w:rsidR="00515462" w:rsidRDefault="00515462" w:rsidP="00634CBA">
            <w:pPr>
              <w:pStyle w:val="Heading4"/>
            </w:pPr>
          </w:p>
          <w:p w14:paraId="0E4712A3" w14:textId="77777777" w:rsidR="00515462" w:rsidRDefault="00515462" w:rsidP="00634CBA">
            <w:pPr>
              <w:pStyle w:val="Heading4"/>
            </w:pPr>
          </w:p>
          <w:p w14:paraId="20A34AFA" w14:textId="70BC9904" w:rsidR="00634CBA" w:rsidRDefault="00634CBA" w:rsidP="00634CBA">
            <w:pPr>
              <w:pStyle w:val="Heading4"/>
              <w:rPr>
                <w:bCs/>
              </w:rPr>
            </w:pPr>
            <w:r>
              <w:t>Weather</w:t>
            </w:r>
            <w:r w:rsidR="00515462">
              <w:t xml:space="preserve"> Dashboard, GitHub</w:t>
            </w:r>
          </w:p>
          <w:p w14:paraId="55C2EA7C" w14:textId="0F01DD67" w:rsidR="00634CBA" w:rsidRDefault="00515462" w:rsidP="00634CBA">
            <w:pPr>
              <w:pStyle w:val="Date"/>
            </w:pPr>
            <w:r>
              <w:t>Summary: Weather app for travelers to check the 5-day forecast for every city.</w:t>
            </w:r>
          </w:p>
          <w:p w14:paraId="65633B18" w14:textId="77F015C0" w:rsidR="00634CBA" w:rsidRDefault="00634CBA" w:rsidP="00634CBA">
            <w:pPr>
              <w:tabs>
                <w:tab w:val="left" w:pos="990"/>
              </w:tabs>
              <w:jc w:val="both"/>
            </w:pPr>
            <w:r>
              <w:t>Tools: HTML, CSS, JavaScript, jQuery, API, Bootstrap</w:t>
            </w:r>
            <w:r w:rsidR="00515462">
              <w:t>.</w:t>
            </w:r>
          </w:p>
          <w:p w14:paraId="507F714B" w14:textId="6BC7EF3F" w:rsidR="00515462" w:rsidRDefault="00515462" w:rsidP="00634CBA">
            <w:pPr>
              <w:tabs>
                <w:tab w:val="left" w:pos="990"/>
              </w:tabs>
              <w:jc w:val="both"/>
            </w:pPr>
          </w:p>
          <w:p w14:paraId="53F7D1B1" w14:textId="4EE83FB5" w:rsidR="00515462" w:rsidRDefault="00515462" w:rsidP="00515462">
            <w:pPr>
              <w:pStyle w:val="Heading4"/>
              <w:rPr>
                <w:bCs/>
              </w:rPr>
            </w:pPr>
            <w:r>
              <w:t>Work Scheduler</w:t>
            </w:r>
            <w:r>
              <w:t>, GitHub</w:t>
            </w:r>
          </w:p>
          <w:p w14:paraId="653442A6" w14:textId="5225A7E9" w:rsidR="00515462" w:rsidRDefault="00515462" w:rsidP="00515462">
            <w:pPr>
              <w:pStyle w:val="Date"/>
            </w:pPr>
            <w:r>
              <w:t xml:space="preserve">Summary: </w:t>
            </w:r>
            <w:r w:rsidRPr="00515462">
              <w:t>As an employee with a busy schedule, I want to add important events to a daily planner so can manage my time effectively.</w:t>
            </w:r>
          </w:p>
          <w:p w14:paraId="20EDC1DC" w14:textId="52AA16FC" w:rsidR="00515462" w:rsidRDefault="00515462" w:rsidP="00515462">
            <w:pPr>
              <w:tabs>
                <w:tab w:val="left" w:pos="990"/>
              </w:tabs>
              <w:jc w:val="both"/>
            </w:pPr>
            <w:r>
              <w:t>Tools: HTML, CSS, JavaScript, jQuery</w:t>
            </w:r>
          </w:p>
          <w:p w14:paraId="058DCC96" w14:textId="77777777" w:rsidR="00634CBA" w:rsidRDefault="00634CBA" w:rsidP="00634CBA"/>
          <w:sdt>
            <w:sdtPr>
              <w:id w:val="1001553383"/>
              <w:placeholder>
                <w:docPart w:val="CF7A694FC9F243E296D763832FAAB6D8"/>
              </w:placeholder>
              <w:temporary/>
              <w:showingPlcHdr/>
              <w15:appearance w15:val="hidden"/>
            </w:sdtPr>
            <w:sdtEndPr/>
            <w:sdtContent>
              <w:p w14:paraId="6099DC88" w14:textId="77777777" w:rsidR="00036450" w:rsidRDefault="00036450" w:rsidP="00634CB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AE2EBE" w14:textId="5DEDBE0D" w:rsidR="00036450" w:rsidRDefault="008D308A" w:rsidP="00634CBA">
            <w:pPr>
              <w:pStyle w:val="Heading4"/>
              <w:rPr>
                <w:bCs/>
              </w:rPr>
            </w:pPr>
            <w:r>
              <w:t>New England Orthotics and Prosthetics, Lead Admin</w:t>
            </w:r>
          </w:p>
          <w:p w14:paraId="7A43E09F" w14:textId="7FAE132C" w:rsidR="00036450" w:rsidRPr="00036450" w:rsidRDefault="00634CBA" w:rsidP="00634CBA">
            <w:pPr>
              <w:pStyle w:val="Date"/>
            </w:pPr>
            <w:r>
              <w:t>October 2018</w:t>
            </w:r>
            <w:r w:rsidR="00036450" w:rsidRPr="00036450">
              <w:t>–</w:t>
            </w:r>
            <w:r>
              <w:t>Feb 2020</w:t>
            </w:r>
          </w:p>
          <w:p w14:paraId="7953700E" w14:textId="77777777" w:rsidR="008D308A" w:rsidRDefault="008D308A" w:rsidP="00634CBA">
            <w:pPr>
              <w:pStyle w:val="Date"/>
            </w:pPr>
            <w:r>
              <w:lastRenderedPageBreak/>
              <w:t>Greet patients, answer 200 phone calls a day and scheduled 100 appointments a day.</w:t>
            </w:r>
          </w:p>
          <w:p w14:paraId="10FECCF7" w14:textId="77777777" w:rsidR="008D308A" w:rsidRDefault="008D308A" w:rsidP="00634CBA">
            <w:pPr>
              <w:pStyle w:val="Date"/>
            </w:pPr>
            <w:r>
              <w:t>Checking in patents in a high volume, fast paced environment ensuring requests are met and accurate billing.</w:t>
            </w:r>
          </w:p>
          <w:p w14:paraId="1A09C738" w14:textId="77777777" w:rsidR="008D308A" w:rsidRDefault="008D308A" w:rsidP="00634CBA">
            <w:pPr>
              <w:pStyle w:val="Date"/>
            </w:pPr>
            <w:r>
              <w:t>Managed electronic medical records for more than 5000 patients.</w:t>
            </w:r>
          </w:p>
          <w:p w14:paraId="042C7E9F" w14:textId="77777777" w:rsidR="008D308A" w:rsidRDefault="008D308A" w:rsidP="00634CBA">
            <w:pPr>
              <w:pStyle w:val="Date"/>
            </w:pPr>
            <w:r>
              <w:t>Respond to quest need and request in a timely, friendly and efficient manner.</w:t>
            </w:r>
          </w:p>
          <w:p w14:paraId="3A0253FB" w14:textId="77777777" w:rsidR="008D308A" w:rsidRDefault="008D308A" w:rsidP="00634CBA">
            <w:pPr>
              <w:pStyle w:val="Date"/>
            </w:pPr>
            <w:r>
              <w:t>Assisted medical billing specialists with coding and claims for more than 10000 claims.</w:t>
            </w:r>
          </w:p>
          <w:p w14:paraId="065CA332" w14:textId="77777777" w:rsidR="008D308A" w:rsidRDefault="008D308A" w:rsidP="00634CBA">
            <w:pPr>
              <w:pStyle w:val="Date"/>
            </w:pPr>
            <w:r>
              <w:t>Responding to emails through the day in a timely manner.</w:t>
            </w:r>
          </w:p>
          <w:p w14:paraId="2AED74EE" w14:textId="774F7820" w:rsidR="008D308A" w:rsidRDefault="008D308A" w:rsidP="00634CBA">
            <w:pPr>
              <w:pStyle w:val="Date"/>
            </w:pPr>
            <w:r>
              <w:t xml:space="preserve">Collecting proper demographics, insurance info and proper </w:t>
            </w:r>
            <w:r>
              <w:t>HIPPA</w:t>
            </w:r>
            <w:r>
              <w:t xml:space="preserve"> documents signed.</w:t>
            </w:r>
          </w:p>
          <w:p w14:paraId="72AB980A" w14:textId="77777777" w:rsidR="008D308A" w:rsidRDefault="008D308A" w:rsidP="00634CBA">
            <w:pPr>
              <w:pStyle w:val="Date"/>
            </w:pPr>
            <w:r>
              <w:t>Faxing and requesting proper info from referring Dr's offices.</w:t>
            </w:r>
          </w:p>
          <w:p w14:paraId="3BF49FB5" w14:textId="77777777" w:rsidR="008D308A" w:rsidRDefault="008D308A" w:rsidP="00634CBA">
            <w:pPr>
              <w:pStyle w:val="Date"/>
            </w:pPr>
            <w:r>
              <w:t>Keeping office updated with insurance policies and guidelines.</w:t>
            </w:r>
          </w:p>
          <w:p w14:paraId="329FC822" w14:textId="77777777" w:rsidR="008D308A" w:rsidRDefault="008D308A" w:rsidP="00634CBA">
            <w:pPr>
              <w:pStyle w:val="Date"/>
            </w:pPr>
            <w:r>
              <w:t>Submitting claims with proper paperwork and following insurance guidelines.</w:t>
            </w:r>
          </w:p>
          <w:p w14:paraId="36CD90FA" w14:textId="77777777" w:rsidR="008D308A" w:rsidRDefault="008D308A" w:rsidP="00634CBA">
            <w:pPr>
              <w:pStyle w:val="Date"/>
            </w:pPr>
            <w:r>
              <w:t>Best product knowledge to answer patients' questions via phone calls, emails.</w:t>
            </w:r>
          </w:p>
          <w:p w14:paraId="073F8B62" w14:textId="77777777" w:rsidR="008D308A" w:rsidRDefault="008D308A" w:rsidP="00634CBA">
            <w:pPr>
              <w:pStyle w:val="Date"/>
            </w:pPr>
            <w:r>
              <w:t>Building relationships with admins at other Dr's offices to obtain paperwork for patients.</w:t>
            </w:r>
          </w:p>
          <w:p w14:paraId="2BD2E9CC" w14:textId="77777777" w:rsidR="008D308A" w:rsidRDefault="008D308A" w:rsidP="00634CBA">
            <w:pPr>
              <w:pStyle w:val="Date"/>
            </w:pPr>
            <w:r>
              <w:t>Cleaning, sterilizing patient waiting rooms and tools used on patients.</w:t>
            </w:r>
          </w:p>
          <w:p w14:paraId="2BF98C2F" w14:textId="555FFD9E" w:rsidR="004D3011" w:rsidRDefault="008D308A" w:rsidP="00634CBA">
            <w:r>
              <w:t>Ordering monthly office supplies when items are low.</w:t>
            </w:r>
          </w:p>
          <w:p w14:paraId="1F83B2E7" w14:textId="2FE4660B" w:rsidR="004D3011" w:rsidRPr="004D3011" w:rsidRDefault="008D308A" w:rsidP="00634CBA">
            <w:pPr>
              <w:pStyle w:val="Heading4"/>
              <w:rPr>
                <w:bCs/>
              </w:rPr>
            </w:pPr>
            <w:r>
              <w:t>Stamford Marriott, Front Desk Agent</w:t>
            </w:r>
            <w:r w:rsidR="004D3011" w:rsidRPr="004D3011">
              <w:t xml:space="preserve"> </w:t>
            </w:r>
          </w:p>
          <w:p w14:paraId="1A731ADE" w14:textId="2A8C3E8C" w:rsidR="004D3011" w:rsidRPr="004D3011" w:rsidRDefault="008D308A" w:rsidP="00634CBA">
            <w:pPr>
              <w:pStyle w:val="Date"/>
            </w:pPr>
            <w:r>
              <w:t>April 2016</w:t>
            </w:r>
            <w:r w:rsidR="004D3011" w:rsidRPr="004D3011">
              <w:t>–</w:t>
            </w:r>
            <w:r>
              <w:t>October 2018</w:t>
            </w:r>
          </w:p>
          <w:p w14:paraId="553020FF" w14:textId="77777777" w:rsidR="008D308A" w:rsidRDefault="008D308A" w:rsidP="00634CBA">
            <w:pPr>
              <w:pStyle w:val="Date"/>
            </w:pPr>
            <w:r>
              <w:t>Greeting guests with a smile and approachable manner</w:t>
            </w:r>
          </w:p>
          <w:p w14:paraId="326EB86B" w14:textId="77777777" w:rsidR="008D308A" w:rsidRDefault="008D308A" w:rsidP="00634CBA">
            <w:pPr>
              <w:pStyle w:val="Date"/>
            </w:pPr>
            <w:r>
              <w:t>Checking in guest in a high volume, fast paced environment ensuring requests are met and accurate billing.</w:t>
            </w:r>
          </w:p>
          <w:p w14:paraId="5CA5BC48" w14:textId="77777777" w:rsidR="008D308A" w:rsidRDefault="008D308A" w:rsidP="00634CBA">
            <w:pPr>
              <w:pStyle w:val="Date"/>
            </w:pPr>
            <w:r>
              <w:t>Provided excellent customer service, tourism information and local attractions.</w:t>
            </w:r>
          </w:p>
          <w:p w14:paraId="5D350712" w14:textId="77777777" w:rsidR="008D308A" w:rsidRDefault="008D308A" w:rsidP="00634CBA">
            <w:pPr>
              <w:pStyle w:val="Date"/>
            </w:pPr>
            <w:r>
              <w:t>Respond to quest need and request in a timely, friendly and efficient manner.</w:t>
            </w:r>
          </w:p>
          <w:p w14:paraId="565D337A" w14:textId="77777777" w:rsidR="008D308A" w:rsidRDefault="008D308A" w:rsidP="00634CBA">
            <w:pPr>
              <w:pStyle w:val="Date"/>
            </w:pPr>
            <w:r>
              <w:t>Answering multiple phone lines that are inquiring about billing, upcoming reservations, cancellations, or general questions about the hotel.</w:t>
            </w:r>
          </w:p>
          <w:p w14:paraId="508CA56A" w14:textId="77777777" w:rsidR="008D308A" w:rsidRDefault="008D308A" w:rsidP="00634CBA">
            <w:pPr>
              <w:pStyle w:val="Date"/>
            </w:pPr>
            <w:r>
              <w:t>Responding to emails through the day in a timely manner.</w:t>
            </w:r>
          </w:p>
          <w:p w14:paraId="3EB2A208" w14:textId="77777777" w:rsidR="008D308A" w:rsidRDefault="008D308A" w:rsidP="00634CBA">
            <w:pPr>
              <w:pStyle w:val="Date"/>
            </w:pPr>
            <w:r>
              <w:t>Sending faxes regarding billing, folios or cancellations.</w:t>
            </w:r>
          </w:p>
          <w:p w14:paraId="65FEF488" w14:textId="77777777" w:rsidR="008D308A" w:rsidRDefault="008D308A" w:rsidP="00634CBA">
            <w:pPr>
              <w:pStyle w:val="Date"/>
            </w:pPr>
            <w:r>
              <w:t>Working side by side with the manger to assist with any tasks throughout the day.</w:t>
            </w:r>
          </w:p>
          <w:p w14:paraId="72963A40" w14:textId="416FD7B9" w:rsidR="004D3011" w:rsidRDefault="008D308A" w:rsidP="00634CBA">
            <w:r>
              <w:t>Ordering supplies for the front desk.</w:t>
            </w:r>
          </w:p>
          <w:p w14:paraId="70DD30CF" w14:textId="77777777" w:rsidR="00634CBA" w:rsidRDefault="00634CBA" w:rsidP="00634CBA"/>
          <w:p w14:paraId="70A66D88" w14:textId="77777777" w:rsidR="00634CBA" w:rsidRPr="004D3011" w:rsidRDefault="00634CBA" w:rsidP="00634CBA">
            <w:pPr>
              <w:pStyle w:val="Heading4"/>
              <w:rPr>
                <w:bCs/>
              </w:rPr>
            </w:pPr>
            <w:r>
              <w:t>Sports Authority,</w:t>
            </w:r>
            <w:r w:rsidRPr="004D3011">
              <w:t xml:space="preserve"> Head</w:t>
            </w:r>
            <w:r>
              <w:t xml:space="preserve"> Cashier/Supervisor</w:t>
            </w:r>
          </w:p>
          <w:p w14:paraId="3BC4EFD2" w14:textId="77777777" w:rsidR="00634CBA" w:rsidRPr="004D3011" w:rsidRDefault="00634CBA" w:rsidP="00634CBA">
            <w:pPr>
              <w:pStyle w:val="Date"/>
            </w:pPr>
            <w:r>
              <w:t xml:space="preserve">October 2010 </w:t>
            </w:r>
            <w:r w:rsidRPr="004D3011">
              <w:t>–</w:t>
            </w:r>
            <w:r>
              <w:t xml:space="preserve"> May 2016</w:t>
            </w:r>
          </w:p>
          <w:p w14:paraId="0D31170C" w14:textId="77777777" w:rsidR="00634CBA" w:rsidRDefault="00634CBA" w:rsidP="00634CBA">
            <w:pPr>
              <w:pStyle w:val="Date"/>
            </w:pPr>
            <w:r>
              <w:t xml:space="preserve">Supervising 20 cashiers, managing lunch times and department coverage. </w:t>
            </w:r>
          </w:p>
          <w:p w14:paraId="2F4DCCFA" w14:textId="77777777" w:rsidR="00634CBA" w:rsidRDefault="00634CBA" w:rsidP="00634CBA">
            <w:pPr>
              <w:pStyle w:val="Date"/>
            </w:pPr>
            <w:r>
              <w:t>Handling cash office duties. Counting tills, cash deposits and safe.</w:t>
            </w:r>
          </w:p>
          <w:p w14:paraId="56BD4D57" w14:textId="77777777" w:rsidR="00634CBA" w:rsidRDefault="00634CBA" w:rsidP="00634CBA">
            <w:pPr>
              <w:pStyle w:val="Date"/>
            </w:pPr>
            <w:r>
              <w:t>POS knowledge and usage. Processing cash, debit, credit, gift cards, checks etc.</w:t>
            </w:r>
          </w:p>
          <w:p w14:paraId="374CD720" w14:textId="77777777" w:rsidR="00634CBA" w:rsidRDefault="00634CBA" w:rsidP="00634CBA">
            <w:pPr>
              <w:pStyle w:val="Date"/>
            </w:pPr>
            <w:r>
              <w:t>Assisting the best customer service to all the customers.</w:t>
            </w:r>
          </w:p>
          <w:p w14:paraId="19E5BC45" w14:textId="77777777" w:rsidR="00634CBA" w:rsidRDefault="00634CBA" w:rsidP="00634CBA">
            <w:pPr>
              <w:pStyle w:val="Date"/>
            </w:pPr>
            <w:r>
              <w:t>Processing returns and exchanges.</w:t>
            </w:r>
          </w:p>
          <w:p w14:paraId="1D746E26" w14:textId="77777777" w:rsidR="00634CBA" w:rsidRDefault="00634CBA" w:rsidP="00634CBA">
            <w:pPr>
              <w:pStyle w:val="Date"/>
            </w:pPr>
            <w:r>
              <w:t>Working beside the department managers with any task through the day.</w:t>
            </w:r>
          </w:p>
          <w:p w14:paraId="16B25B6F" w14:textId="77777777" w:rsidR="00634CBA" w:rsidRDefault="00634CBA" w:rsidP="00634CBA">
            <w:pPr>
              <w:pStyle w:val="Date"/>
            </w:pPr>
            <w:r>
              <w:t>Answering phone calls and emails regarding products, deliveries and customer issues.</w:t>
            </w:r>
          </w:p>
          <w:p w14:paraId="536A6A92" w14:textId="77777777" w:rsidR="00634CBA" w:rsidRDefault="00634CBA" w:rsidP="00634CBA">
            <w:r>
              <w:t>Providing the best customer service to hit goals and monthly quotas.</w:t>
            </w:r>
          </w:p>
          <w:p w14:paraId="0A8AEDD1" w14:textId="025DE37E" w:rsidR="00036450" w:rsidRPr="00634CBA" w:rsidRDefault="00036450" w:rsidP="00634CBA">
            <w:pPr>
              <w:pStyle w:val="Heading2"/>
            </w:pPr>
          </w:p>
        </w:tc>
      </w:tr>
    </w:tbl>
    <w:p w14:paraId="1A5D5576" w14:textId="1F0F5759" w:rsidR="00634CBA" w:rsidRDefault="00634CBA" w:rsidP="00634CBA">
      <w:pPr>
        <w:tabs>
          <w:tab w:val="left" w:pos="99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2EE4FB95" w14:textId="471C099C" w:rsidR="0043117B" w:rsidRDefault="00E95158" w:rsidP="00634CBA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B2B8" w14:textId="77777777" w:rsidR="00E95158" w:rsidRDefault="00E95158" w:rsidP="000C45FF">
      <w:r>
        <w:separator/>
      </w:r>
    </w:p>
  </w:endnote>
  <w:endnote w:type="continuationSeparator" w:id="0">
    <w:p w14:paraId="34A3783C" w14:textId="77777777" w:rsidR="00E95158" w:rsidRDefault="00E951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B30C" w14:textId="77777777" w:rsidR="00E95158" w:rsidRDefault="00E95158" w:rsidP="000C45FF">
      <w:r>
        <w:separator/>
      </w:r>
    </w:p>
  </w:footnote>
  <w:footnote w:type="continuationSeparator" w:id="0">
    <w:p w14:paraId="7C5E26CA" w14:textId="77777777" w:rsidR="00E95158" w:rsidRDefault="00E951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CEF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F52001" wp14:editId="2ED9A0B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5462"/>
    <w:rsid w:val="005262AC"/>
    <w:rsid w:val="005E39D5"/>
    <w:rsid w:val="00600670"/>
    <w:rsid w:val="0062123A"/>
    <w:rsid w:val="00634CBA"/>
    <w:rsid w:val="00646E75"/>
    <w:rsid w:val="006771D0"/>
    <w:rsid w:val="00715FCB"/>
    <w:rsid w:val="00743101"/>
    <w:rsid w:val="007775E1"/>
    <w:rsid w:val="007867A0"/>
    <w:rsid w:val="007927F5"/>
    <w:rsid w:val="00802CA0"/>
    <w:rsid w:val="008D308A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95158"/>
    <w:rsid w:val="00F60274"/>
    <w:rsid w:val="00F77FB9"/>
    <w:rsid w:val="00FB068F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29E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ine's%20Laptop\AppData\Local\Microsoft\Office\16.0\DTS\en-US%7bA41170F2-B1B4-4A60-9402-7E48F0CD2BBA%7d\%7b777B51BE-0ADD-430A-917B-4B891879C57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AE7CDFF31340CD806E8A8041D40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236FD-FBE5-4641-B595-B9D067156384}"/>
      </w:docPartPr>
      <w:docPartBody>
        <w:p w:rsidR="00000000" w:rsidRDefault="004737C7">
          <w:pPr>
            <w:pStyle w:val="35AE7CDFF31340CD806E8A8041D401E2"/>
          </w:pPr>
          <w:r w:rsidRPr="00CB0055">
            <w:t>Contact</w:t>
          </w:r>
        </w:p>
      </w:docPartBody>
    </w:docPart>
    <w:docPart>
      <w:docPartPr>
        <w:name w:val="8D9F326002C546B0A86EC1CABAFD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536E1-519B-4885-903C-8A9CD1C6FE32}"/>
      </w:docPartPr>
      <w:docPartBody>
        <w:p w:rsidR="00000000" w:rsidRDefault="004737C7">
          <w:pPr>
            <w:pStyle w:val="8D9F326002C546B0A86EC1CABAFD80CD"/>
          </w:pPr>
          <w:r w:rsidRPr="004D3011">
            <w:t>PHONE:</w:t>
          </w:r>
        </w:p>
      </w:docPartBody>
    </w:docPart>
    <w:docPart>
      <w:docPartPr>
        <w:name w:val="9A6664122A064CAFB68325CBDC77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E57B7-18EF-44AF-812B-5B19D41429E8}"/>
      </w:docPartPr>
      <w:docPartBody>
        <w:p w:rsidR="00000000" w:rsidRDefault="004737C7">
          <w:pPr>
            <w:pStyle w:val="9A6664122A064CAFB68325CBDC7707A5"/>
          </w:pPr>
          <w:r w:rsidRPr="004D3011">
            <w:t>WEBSITE:</w:t>
          </w:r>
        </w:p>
      </w:docPartBody>
    </w:docPart>
    <w:docPart>
      <w:docPartPr>
        <w:name w:val="91BBB915A9454F91B11D74589255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1118-F9CF-41DB-9392-8DD70E2181C2}"/>
      </w:docPartPr>
      <w:docPartBody>
        <w:p w:rsidR="00000000" w:rsidRDefault="004737C7">
          <w:pPr>
            <w:pStyle w:val="91BBB915A9454F91B11D745892553CEF"/>
          </w:pPr>
          <w:r w:rsidRPr="004D3011">
            <w:t>EMAIL:</w:t>
          </w:r>
        </w:p>
      </w:docPartBody>
    </w:docPart>
    <w:docPart>
      <w:docPartPr>
        <w:name w:val="818ADE69C08041B4B097C8B8AA11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2A51-2D61-46F3-A263-3EA28A4D2031}"/>
      </w:docPartPr>
      <w:docPartBody>
        <w:p w:rsidR="00000000" w:rsidRDefault="004737C7">
          <w:pPr>
            <w:pStyle w:val="818ADE69C08041B4B097C8B8AA1136EE"/>
          </w:pPr>
          <w:r w:rsidRPr="00CB0055">
            <w:t>Hobbies</w:t>
          </w:r>
        </w:p>
      </w:docPartBody>
    </w:docPart>
    <w:docPart>
      <w:docPartPr>
        <w:name w:val="16EEDA90090649DDBC0DB2C9F0F8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441B9-52B8-4F4D-8629-453BA142A54E}"/>
      </w:docPartPr>
      <w:docPartBody>
        <w:p w:rsidR="00000000" w:rsidRDefault="004737C7">
          <w:pPr>
            <w:pStyle w:val="16EEDA90090649DDBC0DB2C9F0F88AEA"/>
          </w:pPr>
          <w:r w:rsidRPr="00036450">
            <w:t>EDUCATION</w:t>
          </w:r>
        </w:p>
      </w:docPartBody>
    </w:docPart>
    <w:docPart>
      <w:docPartPr>
        <w:name w:val="CF7A694FC9F243E296D763832FAA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7043A-1876-43E8-BB51-30CF7798DFA1}"/>
      </w:docPartPr>
      <w:docPartBody>
        <w:p w:rsidR="00000000" w:rsidRDefault="004737C7">
          <w:pPr>
            <w:pStyle w:val="CF7A694FC9F243E296D763832FAAB6D8"/>
          </w:pPr>
          <w:r w:rsidRPr="00036450">
            <w:t>WORK EXPERIENCE</w:t>
          </w:r>
        </w:p>
      </w:docPartBody>
    </w:docPart>
    <w:docPart>
      <w:docPartPr>
        <w:name w:val="03C234DE165D43DD838BFE43A928B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AF098-1B0F-40AA-BA41-378F4EC9DE0D}"/>
      </w:docPartPr>
      <w:docPartBody>
        <w:p w:rsidR="00000000" w:rsidRDefault="000C57B4" w:rsidP="000C57B4">
          <w:pPr>
            <w:pStyle w:val="03C234DE165D43DD838BFE43A928BEC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4"/>
    <w:rsid w:val="000C57B4"/>
    <w:rsid w:val="004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C57B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3BD1704BE41D980465FFBEA4A5C71">
    <w:name w:val="97F3BD1704BE41D980465FFBEA4A5C71"/>
  </w:style>
  <w:style w:type="paragraph" w:customStyle="1" w:styleId="CCBCB7EE28E44ACEAD0C96FAFAAE8BAD">
    <w:name w:val="CCBCB7EE28E44ACEAD0C96FAFAAE8BAD"/>
  </w:style>
  <w:style w:type="paragraph" w:customStyle="1" w:styleId="6877FFEF5F29421EA4FA9C7F3DAE994E">
    <w:name w:val="6877FFEF5F29421EA4FA9C7F3DAE994E"/>
  </w:style>
  <w:style w:type="paragraph" w:customStyle="1" w:styleId="E538F39698C84D02B7829155ECD599E0">
    <w:name w:val="E538F39698C84D02B7829155ECD599E0"/>
  </w:style>
  <w:style w:type="paragraph" w:customStyle="1" w:styleId="35AE7CDFF31340CD806E8A8041D401E2">
    <w:name w:val="35AE7CDFF31340CD806E8A8041D401E2"/>
  </w:style>
  <w:style w:type="paragraph" w:customStyle="1" w:styleId="8D9F326002C546B0A86EC1CABAFD80CD">
    <w:name w:val="8D9F326002C546B0A86EC1CABAFD80CD"/>
  </w:style>
  <w:style w:type="paragraph" w:customStyle="1" w:styleId="92A69EF39C994018B5C4387CA84EF961">
    <w:name w:val="92A69EF39C994018B5C4387CA84EF961"/>
  </w:style>
  <w:style w:type="paragraph" w:customStyle="1" w:styleId="9A6664122A064CAFB68325CBDC7707A5">
    <w:name w:val="9A6664122A064CAFB68325CBDC7707A5"/>
  </w:style>
  <w:style w:type="paragraph" w:customStyle="1" w:styleId="F182543D4E7243BC84DD5721E7F55931">
    <w:name w:val="F182543D4E7243BC84DD5721E7F55931"/>
  </w:style>
  <w:style w:type="paragraph" w:customStyle="1" w:styleId="91BBB915A9454F91B11D745892553CEF">
    <w:name w:val="91BBB915A9454F91B11D745892553CE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6ECEF81D3824EE1AFE34E95C39CFD15">
    <w:name w:val="D6ECEF81D3824EE1AFE34E95C39CFD15"/>
  </w:style>
  <w:style w:type="paragraph" w:customStyle="1" w:styleId="818ADE69C08041B4B097C8B8AA1136EE">
    <w:name w:val="818ADE69C08041B4B097C8B8AA1136EE"/>
  </w:style>
  <w:style w:type="paragraph" w:customStyle="1" w:styleId="481EF3F6A35B438D9A700D3B085F743D">
    <w:name w:val="481EF3F6A35B438D9A700D3B085F743D"/>
  </w:style>
  <w:style w:type="paragraph" w:customStyle="1" w:styleId="852904B21C8D4AA99AD68BE35D226C4A">
    <w:name w:val="852904B21C8D4AA99AD68BE35D226C4A"/>
  </w:style>
  <w:style w:type="paragraph" w:customStyle="1" w:styleId="982CF49C19DB4419BBE46FC8DBFF639B">
    <w:name w:val="982CF49C19DB4419BBE46FC8DBFF639B"/>
  </w:style>
  <w:style w:type="paragraph" w:customStyle="1" w:styleId="F7D5C95F505B487D91C73928E8CD359F">
    <w:name w:val="F7D5C95F505B487D91C73928E8CD359F"/>
  </w:style>
  <w:style w:type="paragraph" w:customStyle="1" w:styleId="16EEDA90090649DDBC0DB2C9F0F88AEA">
    <w:name w:val="16EEDA90090649DDBC0DB2C9F0F88AEA"/>
  </w:style>
  <w:style w:type="paragraph" w:customStyle="1" w:styleId="44310D985C414475870B9A9B39C01EF1">
    <w:name w:val="44310D985C414475870B9A9B39C01EF1"/>
  </w:style>
  <w:style w:type="paragraph" w:customStyle="1" w:styleId="62544F32B4A348AD903CC746307D9E3A">
    <w:name w:val="62544F32B4A348AD903CC746307D9E3A"/>
  </w:style>
  <w:style w:type="paragraph" w:customStyle="1" w:styleId="783E8D2C26F242FD8BD7B2C42B362434">
    <w:name w:val="783E8D2C26F242FD8BD7B2C42B362434"/>
  </w:style>
  <w:style w:type="paragraph" w:customStyle="1" w:styleId="E86687987FC340E48365ADF8D89B0D84">
    <w:name w:val="E86687987FC340E48365ADF8D89B0D84"/>
  </w:style>
  <w:style w:type="paragraph" w:customStyle="1" w:styleId="4FD842D4A8644C33A95F69E8F274DB2E">
    <w:name w:val="4FD842D4A8644C33A95F69E8F274DB2E"/>
  </w:style>
  <w:style w:type="paragraph" w:customStyle="1" w:styleId="571DFEBAC8AC40ABA65FE5ACAADABE34">
    <w:name w:val="571DFEBAC8AC40ABA65FE5ACAADABE34"/>
  </w:style>
  <w:style w:type="paragraph" w:customStyle="1" w:styleId="2AACC03124344C979FC8A95592C47191">
    <w:name w:val="2AACC03124344C979FC8A95592C47191"/>
  </w:style>
  <w:style w:type="paragraph" w:customStyle="1" w:styleId="CF7A694FC9F243E296D763832FAAB6D8">
    <w:name w:val="CF7A694FC9F243E296D763832FAAB6D8"/>
  </w:style>
  <w:style w:type="paragraph" w:customStyle="1" w:styleId="484D6DA8DAA042A3B9802881B8AC3898">
    <w:name w:val="484D6DA8DAA042A3B9802881B8AC3898"/>
  </w:style>
  <w:style w:type="paragraph" w:customStyle="1" w:styleId="3C97D80057E24EB4B77B552CB6AEB5CF">
    <w:name w:val="3C97D80057E24EB4B77B552CB6AEB5CF"/>
  </w:style>
  <w:style w:type="paragraph" w:customStyle="1" w:styleId="F840A913EAAC4960B6C46A212F2EDCAC">
    <w:name w:val="F840A913EAAC4960B6C46A212F2EDCAC"/>
  </w:style>
  <w:style w:type="paragraph" w:customStyle="1" w:styleId="C8B667E49D3841E0A0D1B0B7D310B2BA">
    <w:name w:val="C8B667E49D3841E0A0D1B0B7D310B2BA"/>
  </w:style>
  <w:style w:type="paragraph" w:customStyle="1" w:styleId="3BEE42E0DD904FC4B87C84C51CA76D58">
    <w:name w:val="3BEE42E0DD904FC4B87C84C51CA76D58"/>
  </w:style>
  <w:style w:type="paragraph" w:customStyle="1" w:styleId="A2C480A1F8334FD7BBC691E1B517554F">
    <w:name w:val="A2C480A1F8334FD7BBC691E1B517554F"/>
  </w:style>
  <w:style w:type="paragraph" w:customStyle="1" w:styleId="8A0D1B610E01464CBB9FFB9A5E7E658B">
    <w:name w:val="8A0D1B610E01464CBB9FFB9A5E7E658B"/>
  </w:style>
  <w:style w:type="paragraph" w:customStyle="1" w:styleId="F1956134A0464C8486802C6DBE5EB8A5">
    <w:name w:val="F1956134A0464C8486802C6DBE5EB8A5"/>
  </w:style>
  <w:style w:type="paragraph" w:customStyle="1" w:styleId="4ABA1649F18446C28F1A95247BF717C9">
    <w:name w:val="4ABA1649F18446C28F1A95247BF717C9"/>
  </w:style>
  <w:style w:type="paragraph" w:customStyle="1" w:styleId="C13385AE7A8E4447AFDE3F630DF51D4A">
    <w:name w:val="C13385AE7A8E4447AFDE3F630DF51D4A"/>
  </w:style>
  <w:style w:type="paragraph" w:customStyle="1" w:styleId="E2410073670D4145BF6ECBCE23B576D2">
    <w:name w:val="E2410073670D4145BF6ECBCE23B576D2"/>
  </w:style>
  <w:style w:type="paragraph" w:customStyle="1" w:styleId="9966D492D1234B3595884ADDB7355B65">
    <w:name w:val="9966D492D1234B3595884ADDB7355B65"/>
  </w:style>
  <w:style w:type="paragraph" w:customStyle="1" w:styleId="846747B919FD44E095E6E3E9BA98198C">
    <w:name w:val="846747B919FD44E095E6E3E9BA98198C"/>
  </w:style>
  <w:style w:type="paragraph" w:customStyle="1" w:styleId="F1EF0669837A4593B294D3581CB55137">
    <w:name w:val="F1EF0669837A4593B294D3581CB55137"/>
  </w:style>
  <w:style w:type="paragraph" w:customStyle="1" w:styleId="46885D4CA5C1470CA01E3108484A5B55">
    <w:name w:val="46885D4CA5C1470CA01E3108484A5B55"/>
  </w:style>
  <w:style w:type="character" w:customStyle="1" w:styleId="Heading2Char">
    <w:name w:val="Heading 2 Char"/>
    <w:basedOn w:val="DefaultParagraphFont"/>
    <w:link w:val="Heading2"/>
    <w:uiPriority w:val="9"/>
    <w:rsid w:val="000C57B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13F03B5845B43E596A58E8DCCADFE8B">
    <w:name w:val="E13F03B5845B43E596A58E8DCCADFE8B"/>
  </w:style>
  <w:style w:type="paragraph" w:customStyle="1" w:styleId="F0E81B7191E04B35B33BDC88DC795890">
    <w:name w:val="F0E81B7191E04B35B33BDC88DC795890"/>
    <w:rsid w:val="000C57B4"/>
  </w:style>
  <w:style w:type="paragraph" w:customStyle="1" w:styleId="422B3584FE134D2697115243B3CC7934">
    <w:name w:val="422B3584FE134D2697115243B3CC7934"/>
    <w:rsid w:val="000C57B4"/>
  </w:style>
  <w:style w:type="paragraph" w:customStyle="1" w:styleId="277071A931C14ED79A78EB0CEEA59DD7">
    <w:name w:val="277071A931C14ED79A78EB0CEEA59DD7"/>
    <w:rsid w:val="000C57B4"/>
  </w:style>
  <w:style w:type="paragraph" w:customStyle="1" w:styleId="43AFA6046F124CAE9A93B33CFE1D116D">
    <w:name w:val="43AFA6046F124CAE9A93B33CFE1D116D"/>
    <w:rsid w:val="000C57B4"/>
  </w:style>
  <w:style w:type="paragraph" w:customStyle="1" w:styleId="77D0584401EA4473850EECD5AD1BB5FB">
    <w:name w:val="77D0584401EA4473850EECD5AD1BB5FB"/>
    <w:rsid w:val="000C57B4"/>
  </w:style>
  <w:style w:type="paragraph" w:customStyle="1" w:styleId="BE05AE160FC546328585AD2106753DF8">
    <w:name w:val="BE05AE160FC546328585AD2106753DF8"/>
    <w:rsid w:val="000C57B4"/>
  </w:style>
  <w:style w:type="paragraph" w:customStyle="1" w:styleId="B9829DA3A01643BDA07B02BD7994A593">
    <w:name w:val="B9829DA3A01643BDA07B02BD7994A593"/>
    <w:rsid w:val="000C57B4"/>
  </w:style>
  <w:style w:type="paragraph" w:customStyle="1" w:styleId="C384C0A9A27A403DA8B68A0758BFD4C6">
    <w:name w:val="C384C0A9A27A403DA8B68A0758BFD4C6"/>
    <w:rsid w:val="000C57B4"/>
  </w:style>
  <w:style w:type="paragraph" w:customStyle="1" w:styleId="0309C95FFB7F4D74B4E2944035A9EE35">
    <w:name w:val="0309C95FFB7F4D74B4E2944035A9EE35"/>
    <w:rsid w:val="000C57B4"/>
  </w:style>
  <w:style w:type="paragraph" w:customStyle="1" w:styleId="43FD68BCC5A54BB981B200781D9E83BA">
    <w:name w:val="43FD68BCC5A54BB981B200781D9E83BA"/>
    <w:rsid w:val="000C57B4"/>
  </w:style>
  <w:style w:type="paragraph" w:customStyle="1" w:styleId="6AE87E783B79462DB205C2D12A2C3115">
    <w:name w:val="6AE87E783B79462DB205C2D12A2C3115"/>
    <w:rsid w:val="000C57B4"/>
  </w:style>
  <w:style w:type="paragraph" w:customStyle="1" w:styleId="AE5A22053A9B437582AF06B5DB7390F3">
    <w:name w:val="AE5A22053A9B437582AF06B5DB7390F3"/>
    <w:rsid w:val="000C57B4"/>
  </w:style>
  <w:style w:type="paragraph" w:customStyle="1" w:styleId="73557D09C3E848CFA05F11371F019325">
    <w:name w:val="73557D09C3E848CFA05F11371F019325"/>
    <w:rsid w:val="000C57B4"/>
  </w:style>
  <w:style w:type="paragraph" w:customStyle="1" w:styleId="FA2B5EF7A42C452095E85E1766E17656">
    <w:name w:val="FA2B5EF7A42C452095E85E1766E17656"/>
    <w:rsid w:val="000C57B4"/>
  </w:style>
  <w:style w:type="paragraph" w:customStyle="1" w:styleId="0E5D831327CD4369A6187CEB2BD7DE46">
    <w:name w:val="0E5D831327CD4369A6187CEB2BD7DE46"/>
    <w:rsid w:val="000C57B4"/>
  </w:style>
  <w:style w:type="paragraph" w:customStyle="1" w:styleId="5C4E13B52AF2412BAD1E14847DA0F35D">
    <w:name w:val="5C4E13B52AF2412BAD1E14847DA0F35D"/>
    <w:rsid w:val="000C57B4"/>
  </w:style>
  <w:style w:type="paragraph" w:customStyle="1" w:styleId="0864B5681FBA46F98B019A145D5E4705">
    <w:name w:val="0864B5681FBA46F98B019A145D5E4705"/>
    <w:rsid w:val="000C57B4"/>
  </w:style>
  <w:style w:type="paragraph" w:customStyle="1" w:styleId="03C234DE165D43DD838BFE43A928BECA">
    <w:name w:val="03C234DE165D43DD838BFE43A928BECA"/>
    <w:rsid w:val="000C57B4"/>
  </w:style>
  <w:style w:type="paragraph" w:customStyle="1" w:styleId="18B4563D3C1D4A12B8DA5FA08A529C62">
    <w:name w:val="18B4563D3C1D4A12B8DA5FA08A529C62"/>
    <w:rsid w:val="000C5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{777B51BE-0ADD-430A-917B-4B891879C573}tf00546271_win32</Template>
  <TotalTime>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2021-05-15T21:20:00Z</dcterms:created>
  <dcterms:modified xsi:type="dcterms:W3CDTF">2021-05-15T22:15:00Z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